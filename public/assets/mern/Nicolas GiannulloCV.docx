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492"/>
        <w:tblW w:w="539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735"/>
      </w:tblGrid>
      <w:tr w:rsidR="00692703" w:rsidRPr="00455F0F" w14:paraId="23AF3164" w14:textId="77777777" w:rsidTr="00455F0F">
        <w:trPr>
          <w:trHeight w:hRule="exact" w:val="2977"/>
        </w:trPr>
        <w:tc>
          <w:tcPr>
            <w:tcW w:w="9735" w:type="dxa"/>
            <w:tcMar>
              <w:top w:w="0" w:type="dxa"/>
              <w:bottom w:w="0" w:type="dxa"/>
            </w:tcMar>
          </w:tcPr>
          <w:p w14:paraId="11710BAC" w14:textId="77FBB80E" w:rsidR="00AE58FF" w:rsidRPr="00C13781" w:rsidRDefault="0085459D" w:rsidP="0085459D">
            <w:pPr>
              <w:pStyle w:val="Ttulo"/>
              <w:jc w:val="left"/>
              <w:rPr>
                <w:sz w:val="72"/>
                <w:szCs w:val="72"/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1" locked="0" layoutInCell="1" allowOverlap="1" wp14:anchorId="7B900840" wp14:editId="0ED0D6EB">
                  <wp:simplePos x="0" y="0"/>
                  <wp:positionH relativeFrom="column">
                    <wp:posOffset>5490845</wp:posOffset>
                  </wp:positionH>
                  <wp:positionV relativeFrom="paragraph">
                    <wp:posOffset>-595630</wp:posOffset>
                  </wp:positionV>
                  <wp:extent cx="1587600" cy="1843200"/>
                  <wp:effectExtent l="0" t="0" r="0" b="5080"/>
                  <wp:wrapNone/>
                  <wp:docPr id="4" name="Picture 4" descr="C:\Users\GIANNULLO\Documents\Downloads\IMG_20220224_112625421_PORTRAI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ANNULLO\Documents\Downloads\IMG_20220224_112625421_PORTRAIT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6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58FF" w:rsidRPr="00C13781">
              <w:rPr>
                <w:sz w:val="72"/>
                <w:szCs w:val="72"/>
                <w:lang w:val="es-AR"/>
              </w:rPr>
              <w:t>Nicolas Giannullo</w:t>
            </w:r>
          </w:p>
          <w:p w14:paraId="3EE9BDAA" w14:textId="5722DE95" w:rsidR="00692703" w:rsidRPr="00FD7C80" w:rsidRDefault="00AE58FF" w:rsidP="0085459D">
            <w:pPr>
              <w:pStyle w:val="Informacindecontacto"/>
              <w:contextualSpacing w:val="0"/>
              <w:jc w:val="left"/>
            </w:pPr>
            <w:r>
              <w:t>Bella Vista, San Miguel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A33F24228E9A4B19993207E11F1D1E3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(+54) 9 1149271004</w:t>
            </w:r>
          </w:p>
          <w:p w14:paraId="300EF6FA" w14:textId="0FB89D90" w:rsidR="0085459D" w:rsidRDefault="0085459D" w:rsidP="0085459D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lang w:bidi="es-ES"/>
              </w:rPr>
            </w:pPr>
            <w:r w:rsidRPr="00EB1B90">
              <w:rPr>
                <w:lang w:bidi="es-ES"/>
              </w:rPr>
              <w:t>nicolasgiannullo08@gmail.com</w:t>
            </w:r>
            <w:r>
              <w:rPr>
                <w:lang w:bidi="es-ES"/>
              </w:rPr>
              <w:t xml:space="preserve"> </w:t>
            </w:r>
          </w:p>
          <w:p w14:paraId="5F948353" w14:textId="6EA9DB60" w:rsidR="0085459D" w:rsidRPr="0085459D" w:rsidRDefault="002413A7" w:rsidP="0085459D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bdr w:val="none" w:sz="0" w:space="0" w:color="auto" w:frame="1"/>
                <w:lang w:eastAsia="es-ES"/>
              </w:rPr>
            </w:pPr>
            <w:hyperlink r:id="rId9" w:history="1">
              <w:r w:rsidR="0085459D" w:rsidRPr="0085459D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bdr w:val="none" w:sz="0" w:space="0" w:color="auto" w:frame="1"/>
                  <w:lang w:eastAsia="es-ES"/>
                </w:rPr>
                <w:t>www.linkedin.com/in/</w:t>
              </w:r>
              <w:r w:rsidR="0085459D" w:rsidRPr="0085459D">
                <w:rPr>
                  <w:rStyle w:val="Hipervnculo"/>
                  <w:rFonts w:ascii="Times New Roman" w:eastAsia="Times New Roman" w:hAnsi="Times New Roman" w:cs="Times New Roman"/>
                  <w:sz w:val="21"/>
                  <w:szCs w:val="21"/>
                  <w:bdr w:val="none" w:sz="0" w:space="0" w:color="auto" w:frame="1"/>
                  <w:lang w:eastAsia="es-ES"/>
                </w:rPr>
                <w:t>nicolas-giannullo</w:t>
              </w:r>
            </w:hyperlink>
          </w:p>
          <w:p w14:paraId="7180D6E5" w14:textId="3EEF5CC6" w:rsidR="0085459D" w:rsidRPr="00455F0F" w:rsidRDefault="002413A7" w:rsidP="0085459D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Style w:val="Hipervnculo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  <w:lang w:eastAsia="es-ES"/>
              </w:rPr>
            </w:pPr>
            <w:hyperlink r:id="rId10" w:history="1">
              <w:r w:rsidR="0085459D" w:rsidRPr="00EB1B90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ES"/>
                </w:rPr>
                <w:t>https://github.com/giannullo</w:t>
              </w:r>
            </w:hyperlink>
          </w:p>
          <w:p w14:paraId="7FC6FA75" w14:textId="41EAF3B6" w:rsidR="00455F0F" w:rsidRPr="00455F0F" w:rsidRDefault="00455F0F" w:rsidP="0085459D">
            <w:pPr>
              <w:pStyle w:val="Prrafodelista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384F65" w:themeColor="accent6" w:themeShade="BF"/>
                <w:sz w:val="24"/>
                <w:szCs w:val="24"/>
                <w:u w:val="single"/>
                <w:lang w:eastAsia="es-ES"/>
              </w:rPr>
            </w:pPr>
            <w:r w:rsidRPr="00455F0F">
              <w:rPr>
                <w:rFonts w:ascii="Times New Roman" w:eastAsia="Times New Roman" w:hAnsi="Times New Roman" w:cs="Times New Roman"/>
                <w:color w:val="384F65" w:themeColor="accent6" w:themeShade="BF"/>
                <w:sz w:val="24"/>
                <w:szCs w:val="24"/>
                <w:u w:val="single"/>
                <w:lang w:eastAsia="es-ES"/>
              </w:rPr>
              <w:t>https://thirsty-mcclintock-9699ca.netlify.app/</w:t>
            </w:r>
          </w:p>
          <w:p w14:paraId="281E0B96" w14:textId="4A304D78" w:rsidR="00692703" w:rsidRPr="00455F0F" w:rsidRDefault="00692703" w:rsidP="0085459D">
            <w:pPr>
              <w:pStyle w:val="nfasisenlainformacindecontacto"/>
              <w:contextualSpacing w:val="0"/>
              <w:jc w:val="left"/>
            </w:pPr>
          </w:p>
        </w:tc>
      </w:tr>
      <w:tr w:rsidR="009571D8" w:rsidRPr="00FD7C80" w14:paraId="7DD45B23" w14:textId="77777777" w:rsidTr="0085459D">
        <w:trPr>
          <w:trHeight w:val="696"/>
        </w:trPr>
        <w:tc>
          <w:tcPr>
            <w:tcW w:w="9735" w:type="dxa"/>
            <w:tcMar>
              <w:top w:w="432" w:type="dxa"/>
            </w:tcMar>
          </w:tcPr>
          <w:p w14:paraId="246ED5C1" w14:textId="3B2721E7" w:rsidR="00AE58FF" w:rsidRPr="00E55CD4" w:rsidRDefault="00AE58FF" w:rsidP="0085459D">
            <w:pPr>
              <w:rPr>
                <w:lang w:val="es-AR"/>
              </w:rPr>
            </w:pPr>
            <w:r w:rsidRPr="00E55CD4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 xml:space="preserve">Mi nombre es Nicolás y soy un apasionado del mundo de la programación. Dedico mi tiempo a escribir código y </w:t>
            </w:r>
            <w:r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>a formarme en nuevas tecnologías</w:t>
            </w:r>
            <w:r w:rsidRPr="00E55CD4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>. Actualmente estoy buscando una posibilidad de poder crecer y trabajar en un ambiente que me permita</w:t>
            </w:r>
            <w:r w:rsidR="00FD17AA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 xml:space="preserve"> seguir</w:t>
            </w:r>
            <w:r w:rsidRPr="00E55CD4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 xml:space="preserve"> </w:t>
            </w:r>
            <w:r w:rsidR="00FD17AA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 xml:space="preserve">desarrollándome como </w:t>
            </w:r>
            <w:r w:rsidRPr="00E55CD4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 xml:space="preserve">programador full </w:t>
            </w:r>
            <w:proofErr w:type="spellStart"/>
            <w:r w:rsidRPr="00E55CD4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>stack</w:t>
            </w:r>
            <w:proofErr w:type="spellEnd"/>
            <w:r w:rsidRPr="00E55CD4">
              <w:rPr>
                <w:rStyle w:val="nfasis"/>
                <w:rFonts w:ascii="Helvetica" w:hAnsi="Helvetica" w:cs="Helvetica"/>
                <w:color w:val="4C4C4C"/>
                <w:sz w:val="21"/>
                <w:szCs w:val="21"/>
                <w:shd w:val="clear" w:color="auto" w:fill="FFFFFF"/>
                <w:lang w:val="es-AR"/>
              </w:rPr>
              <w:t>.</w:t>
            </w:r>
          </w:p>
          <w:p w14:paraId="13069023" w14:textId="40ECA73A" w:rsidR="001755A8" w:rsidRPr="00AE58FF" w:rsidRDefault="001755A8" w:rsidP="0085459D">
            <w:pPr>
              <w:contextualSpacing w:val="0"/>
              <w:rPr>
                <w:lang w:val="es-AR"/>
              </w:rPr>
            </w:pPr>
          </w:p>
        </w:tc>
      </w:tr>
    </w:tbl>
    <w:p w14:paraId="56B95868" w14:textId="3CD950C0" w:rsidR="004E01EB" w:rsidRPr="00FD7C80" w:rsidRDefault="002413A7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0E69499D18B5406988EC309FCCD15028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43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986"/>
      </w:tblGrid>
      <w:tr w:rsidR="001D0BF1" w:rsidRPr="00FD7C80" w14:paraId="5A18906A" w14:textId="77777777" w:rsidTr="00263949">
        <w:trPr>
          <w:trHeight w:val="834"/>
        </w:trPr>
        <w:tc>
          <w:tcPr>
            <w:tcW w:w="7985" w:type="dxa"/>
          </w:tcPr>
          <w:p w14:paraId="1F817004" w14:textId="1C66FFAE" w:rsidR="001D0BF1" w:rsidRPr="00FD7C80" w:rsidRDefault="00AE58FF" w:rsidP="009760D4">
            <w:pPr>
              <w:pStyle w:val="Ttulo2"/>
              <w:outlineLvl w:val="1"/>
            </w:pPr>
            <w:r>
              <w:rPr>
                <w:lang w:val="es-AR"/>
              </w:rPr>
              <w:t>Febrero 2019</w:t>
            </w:r>
            <w:r w:rsidRPr="00A519D2">
              <w:rPr>
                <w:lang w:val="es-AR"/>
              </w:rPr>
              <w:t xml:space="preserve"> –</w:t>
            </w:r>
            <w:r>
              <w:rPr>
                <w:lang w:val="es-AR"/>
              </w:rPr>
              <w:t xml:space="preserve"> marzo 2021</w:t>
            </w:r>
          </w:p>
          <w:p w14:paraId="51D5377B" w14:textId="77777777" w:rsidR="00AE58FF" w:rsidRPr="009760D4" w:rsidRDefault="00AE58FF" w:rsidP="009760D4">
            <w:pPr>
              <w:pStyle w:val="Ttulo2"/>
              <w:outlineLvl w:val="1"/>
            </w:pPr>
            <w:r w:rsidRPr="009760D4">
              <w:t>Analista en sistemas</w:t>
            </w:r>
          </w:p>
          <w:p w14:paraId="43B301F3" w14:textId="4BA52CB7" w:rsidR="001D0BF1" w:rsidRPr="009760D4" w:rsidRDefault="009760D4" w:rsidP="009760D4">
            <w:pPr>
              <w:pStyle w:val="Ttulo2"/>
              <w:outlineLvl w:val="1"/>
            </w:pPr>
            <w:r w:rsidRPr="009760D4">
              <w:rPr>
                <w:rStyle w:val="Referenciasutil"/>
                <w:b/>
                <w:smallCaps w:val="0"/>
                <w:color w:val="1D824C" w:themeColor="accent1"/>
              </w:rPr>
              <w:t xml:space="preserve">Empresa: </w:t>
            </w:r>
            <w:r w:rsidR="00AE58FF" w:rsidRPr="009760D4">
              <w:rPr>
                <w:rStyle w:val="Referenciasutil"/>
                <w:b/>
                <w:smallCaps w:val="0"/>
                <w:color w:val="1D824C" w:themeColor="accent1"/>
              </w:rPr>
              <w:t>Claro</w:t>
            </w:r>
          </w:p>
          <w:p w14:paraId="4DB51077" w14:textId="7E5F11F3" w:rsidR="00AE58FF" w:rsidRDefault="00AE58FF" w:rsidP="00AE58F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Area</w:t>
            </w:r>
            <w:proofErr w:type="spellEnd"/>
            <w:r>
              <w:rPr>
                <w:lang w:val="es-AR"/>
              </w:rPr>
              <w:t xml:space="preserve"> Administrativa</w:t>
            </w:r>
            <w:r w:rsidR="00757604">
              <w:rPr>
                <w:lang w:val="es-AR"/>
              </w:rPr>
              <w:t>,</w:t>
            </w:r>
            <w:r>
              <w:rPr>
                <w:lang w:val="es-AR"/>
              </w:rPr>
              <w:t xml:space="preserve"> trabajo en equipo.</w:t>
            </w:r>
          </w:p>
          <w:p w14:paraId="204091A3" w14:textId="0B498905" w:rsidR="003E762A" w:rsidRDefault="003E762A" w:rsidP="00AE58F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Gestion</w:t>
            </w:r>
            <w:proofErr w:type="spellEnd"/>
            <w:r>
              <w:rPr>
                <w:lang w:val="es-AR"/>
              </w:rPr>
              <w:t>, organización y base de datos de clientes.</w:t>
            </w:r>
          </w:p>
          <w:p w14:paraId="4F30016A" w14:textId="77777777" w:rsidR="003E762A" w:rsidRDefault="00AE58FF" w:rsidP="00AE58FF">
            <w:pPr>
              <w:rPr>
                <w:lang w:val="es-AR"/>
              </w:rPr>
            </w:pPr>
            <w:r>
              <w:rPr>
                <w:lang w:val="es-AR"/>
              </w:rPr>
              <w:t xml:space="preserve">Capacitación y </w:t>
            </w:r>
            <w:proofErr w:type="spellStart"/>
            <w:r>
              <w:rPr>
                <w:lang w:val="es-AR"/>
              </w:rPr>
              <w:t>trainee</w:t>
            </w:r>
            <w:proofErr w:type="spellEnd"/>
            <w:r>
              <w:rPr>
                <w:lang w:val="es-AR"/>
              </w:rPr>
              <w:t xml:space="preserve"> en nuevas tecnologías.</w:t>
            </w:r>
          </w:p>
          <w:p w14:paraId="7FB3130D" w14:textId="77777777" w:rsidR="003E762A" w:rsidRDefault="003E762A" w:rsidP="003E762A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Area</w:t>
            </w:r>
            <w:proofErr w:type="spellEnd"/>
            <w:r>
              <w:rPr>
                <w:lang w:val="es-AR"/>
              </w:rPr>
              <w:t xml:space="preserve"> de Soporte y desarrollo Web. Soluciones técnicas Hardware</w:t>
            </w:r>
          </w:p>
          <w:p w14:paraId="455E9F78" w14:textId="13EEC7DF" w:rsidR="001E3120" w:rsidRPr="003E762A" w:rsidRDefault="00AE58FF" w:rsidP="001D0BF1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</w:tr>
      <w:tr w:rsidR="00F61DF9" w:rsidRPr="00FD7C80" w14:paraId="7BE92593" w14:textId="77777777" w:rsidTr="00482695">
        <w:trPr>
          <w:trHeight w:val="4478"/>
        </w:trPr>
        <w:tc>
          <w:tcPr>
            <w:tcW w:w="7985" w:type="dxa"/>
            <w:tcMar>
              <w:top w:w="216" w:type="dxa"/>
            </w:tcMar>
          </w:tcPr>
          <w:p w14:paraId="5171CE40" w14:textId="77777777" w:rsidR="00AE58FF" w:rsidRDefault="00AE58FF" w:rsidP="00F61DF9">
            <w:pPr>
              <w:pStyle w:val="Ttulo2"/>
              <w:contextualSpacing w:val="0"/>
              <w:outlineLvl w:val="1"/>
              <w:rPr>
                <w:lang w:val="es-AR"/>
              </w:rPr>
            </w:pPr>
            <w:r w:rsidRPr="007407F4">
              <w:rPr>
                <w:lang w:val="es-AR"/>
              </w:rPr>
              <w:t>Enero 2018 – junio 2018</w:t>
            </w:r>
          </w:p>
          <w:p w14:paraId="6CE1E7BE" w14:textId="1AB13C67" w:rsidR="00AE58FF" w:rsidRDefault="00AE58FF" w:rsidP="00F61DF9">
            <w:pPr>
              <w:pStyle w:val="Ttulo2"/>
              <w:contextualSpacing w:val="0"/>
              <w:outlineLvl w:val="1"/>
            </w:pPr>
            <w:r>
              <w:t xml:space="preserve">Soporte tecnico </w:t>
            </w:r>
          </w:p>
          <w:p w14:paraId="0A10ECBB" w14:textId="034A943F" w:rsidR="00F61DF9" w:rsidRPr="00FD7C80" w:rsidRDefault="00AE58FF" w:rsidP="00F61DF9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>Everis</w:t>
            </w:r>
          </w:p>
          <w:p w14:paraId="1E5B0197" w14:textId="77777777" w:rsidR="00AE58FF" w:rsidRDefault="00AE58FF" w:rsidP="00AE58FF">
            <w:pPr>
              <w:rPr>
                <w:lang w:val="es-AR"/>
              </w:rPr>
            </w:pPr>
            <w:r>
              <w:rPr>
                <w:lang w:val="es-AR"/>
              </w:rPr>
              <w:t>Creación y modificación de plataformas para usuarios.</w:t>
            </w:r>
          </w:p>
          <w:p w14:paraId="2458C4E4" w14:textId="77777777" w:rsidR="00AE58FF" w:rsidRDefault="00AE58FF" w:rsidP="00AE58FF">
            <w:pPr>
              <w:rPr>
                <w:lang w:val="es-AR"/>
              </w:rPr>
            </w:pPr>
            <w:r>
              <w:rPr>
                <w:lang w:val="es-AR"/>
              </w:rPr>
              <w:t>Manejo de Red, VPN, VPN LAN y servidores.</w:t>
            </w:r>
          </w:p>
          <w:p w14:paraId="547CD72F" w14:textId="77777777" w:rsidR="00AE58FF" w:rsidRDefault="00AE58FF" w:rsidP="00F61DF9">
            <w:pPr>
              <w:rPr>
                <w:lang w:val="es-AR"/>
              </w:rPr>
            </w:pPr>
            <w:r>
              <w:rPr>
                <w:lang w:val="es-AR"/>
              </w:rPr>
              <w:t>Soporte de computadoras.</w:t>
            </w:r>
          </w:p>
          <w:p w14:paraId="4E57ED4F" w14:textId="77777777" w:rsidR="009760D4" w:rsidRDefault="009760D4" w:rsidP="00F61DF9">
            <w:pPr>
              <w:rPr>
                <w:lang w:val="es-AR"/>
              </w:rPr>
            </w:pPr>
          </w:p>
          <w:p w14:paraId="3B99BAD0" w14:textId="0847E66E" w:rsidR="009760D4" w:rsidRDefault="009760D4" w:rsidP="009760D4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JUNIO 2017 – DICIEMBRE 2017</w:t>
            </w:r>
          </w:p>
          <w:p w14:paraId="3501CDF6" w14:textId="65F75D39" w:rsidR="009760D4" w:rsidRDefault="009760D4" w:rsidP="009760D4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Administracion: pasantia laboral</w:t>
            </w:r>
          </w:p>
          <w:p w14:paraId="58794188" w14:textId="62FD3410" w:rsidR="009760D4" w:rsidRDefault="009760D4" w:rsidP="009760D4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OTERO SEGUROS</w:t>
            </w:r>
          </w:p>
          <w:p w14:paraId="2ED0A45E" w14:textId="29AE3ED0" w:rsidR="009760D4" w:rsidRDefault="009760D4" w:rsidP="00F61DF9">
            <w:pPr>
              <w:rPr>
                <w:lang w:val="es-AR"/>
              </w:rPr>
            </w:pPr>
            <w:r>
              <w:rPr>
                <w:lang w:val="es-AR"/>
              </w:rPr>
              <w:t>Control y gestión de personal.</w:t>
            </w:r>
          </w:p>
          <w:p w14:paraId="337D248E" w14:textId="599E8ACD" w:rsidR="009760D4" w:rsidRPr="009760D4" w:rsidRDefault="009760D4" w:rsidP="00F61DF9">
            <w:r w:rsidRPr="009760D4">
              <w:t>Excel: Informes y dashboards informativos</w:t>
            </w:r>
            <w:r>
              <w:t>. Hojas de cálculo y recopilación de información.</w:t>
            </w:r>
          </w:p>
          <w:p w14:paraId="46566839" w14:textId="323FD295" w:rsidR="009760D4" w:rsidRPr="00AE58FF" w:rsidRDefault="009760D4" w:rsidP="00F61DF9">
            <w:pPr>
              <w:rPr>
                <w:lang w:val="es-AR"/>
              </w:rPr>
            </w:pPr>
            <w:r>
              <w:rPr>
                <w:lang w:val="es-AR"/>
              </w:rPr>
              <w:t>Gestión y organización de base de datos.</w:t>
            </w:r>
          </w:p>
        </w:tc>
      </w:tr>
    </w:tbl>
    <w:sdt>
      <w:sdtPr>
        <w:alias w:val="Educación:"/>
        <w:tag w:val="Formación:"/>
        <w:id w:val="-1908763273"/>
        <w:placeholder>
          <w:docPart w:val="7DBD45E8957D41E790FE564754D89F0A"/>
        </w:placeholder>
        <w:temporary/>
        <w:showingPlcHdr/>
        <w15:appearance w15:val="hidden"/>
      </w:sdtPr>
      <w:sdtEndPr/>
      <w:sdtContent>
        <w:p w14:paraId="3A53748F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5A3F0485" w14:textId="77777777" w:rsidTr="00482695">
        <w:tc>
          <w:tcPr>
            <w:tcW w:w="8958" w:type="dxa"/>
          </w:tcPr>
          <w:p w14:paraId="695F1788" w14:textId="30B28268" w:rsidR="00AE58FF" w:rsidRDefault="00AE58FF" w:rsidP="00482695">
            <w:pPr>
              <w:pStyle w:val="Ttulo2"/>
              <w:outlineLvl w:val="1"/>
              <w:rPr>
                <w:lang w:val="es-AR"/>
              </w:rPr>
            </w:pPr>
            <w:r w:rsidRPr="00131B58">
              <w:rPr>
                <w:lang w:val="es-AR"/>
              </w:rPr>
              <w:t>Universidad Nacional General Sarmiento</w:t>
            </w:r>
          </w:p>
          <w:p w14:paraId="4B41A68C" w14:textId="49F1E894" w:rsidR="00482695" w:rsidRPr="00131B58" w:rsidRDefault="00482695" w:rsidP="00482695">
            <w:pPr>
              <w:pStyle w:val="Ttulo2"/>
              <w:outlineLvl w:val="1"/>
              <w:rPr>
                <w:lang w:val="es-AR"/>
              </w:rPr>
            </w:pPr>
            <w:r>
              <w:rPr>
                <w:lang w:val="es-AR"/>
              </w:rPr>
              <w:t>Licenciatura en Sistemas</w:t>
            </w:r>
          </w:p>
          <w:p w14:paraId="0016B0B3" w14:textId="78D55AF0" w:rsidR="00AE58FF" w:rsidRPr="002502C5" w:rsidRDefault="00AE58FF" w:rsidP="00482695">
            <w:pPr>
              <w:pStyle w:val="Ttulo2"/>
              <w:outlineLvl w:val="1"/>
              <w:rPr>
                <w:lang w:val="es-AR"/>
              </w:rPr>
            </w:pPr>
            <w:r w:rsidRPr="002502C5">
              <w:rPr>
                <w:lang w:val="es-AR"/>
              </w:rPr>
              <w:t xml:space="preserve">Marzo 2018 – </w:t>
            </w:r>
            <w:r w:rsidR="00EB1B90">
              <w:rPr>
                <w:lang w:val="es-AR"/>
              </w:rPr>
              <w:t>En Curso</w:t>
            </w:r>
          </w:p>
          <w:p w14:paraId="018572E9" w14:textId="0EB48B36" w:rsidR="00AE58FF" w:rsidRPr="002502C5" w:rsidRDefault="00AE58FF" w:rsidP="00AE58FF">
            <w:pPr>
              <w:rPr>
                <w:rFonts w:cs="Arial"/>
                <w:color w:val="4C4C4C"/>
                <w:szCs w:val="18"/>
                <w:shd w:val="clear" w:color="auto" w:fill="FFFFFF"/>
                <w:lang w:val="es-AR"/>
              </w:rPr>
            </w:pPr>
            <w:r w:rsidRPr="002502C5">
              <w:rPr>
                <w:rFonts w:cs="Arial"/>
                <w:color w:val="4C4C4C"/>
                <w:szCs w:val="18"/>
                <w:shd w:val="clear" w:color="auto" w:fill="FFFFFF"/>
                <w:lang w:val="es-AR"/>
              </w:rPr>
              <w:t xml:space="preserve">Estudiante avanzado de </w:t>
            </w:r>
            <w:r w:rsidR="00EB1B90">
              <w:rPr>
                <w:rFonts w:cs="Arial"/>
                <w:color w:val="4C4C4C"/>
                <w:szCs w:val="18"/>
                <w:shd w:val="clear" w:color="auto" w:fill="FFFFFF"/>
                <w:lang w:val="es-AR"/>
              </w:rPr>
              <w:t>cuarto</w:t>
            </w:r>
            <w:r w:rsidRPr="002502C5">
              <w:rPr>
                <w:rFonts w:cs="Arial"/>
                <w:color w:val="4C4C4C"/>
                <w:szCs w:val="18"/>
                <w:shd w:val="clear" w:color="auto" w:fill="FFFFFF"/>
                <w:lang w:val="es-AR"/>
              </w:rPr>
              <w:t xml:space="preserve"> año en proceso de finalización de la carrera de</w:t>
            </w:r>
            <w:r>
              <w:rPr>
                <w:rFonts w:cs="Arial"/>
                <w:color w:val="4C4C4C"/>
                <w:szCs w:val="18"/>
                <w:shd w:val="clear" w:color="auto" w:fill="FFFFFF"/>
                <w:lang w:val="es-AR"/>
              </w:rPr>
              <w:t xml:space="preserve"> Lic. En</w:t>
            </w:r>
            <w:r w:rsidRPr="002502C5">
              <w:rPr>
                <w:rFonts w:cs="Arial"/>
                <w:color w:val="4C4C4C"/>
                <w:szCs w:val="18"/>
                <w:shd w:val="clear" w:color="auto" w:fill="FFFFFF"/>
                <w:lang w:val="es-AR"/>
              </w:rPr>
              <w:t xml:space="preserve"> Sistemas.</w:t>
            </w:r>
          </w:p>
          <w:p w14:paraId="77960ABE" w14:textId="77777777" w:rsidR="00AE58FF" w:rsidRPr="002502C5" w:rsidRDefault="00AE58FF" w:rsidP="00AE58FF">
            <w:pPr>
              <w:rPr>
                <w:rFonts w:cs="Arial"/>
                <w:szCs w:val="18"/>
                <w:lang w:val="es-AR"/>
              </w:rPr>
            </w:pPr>
            <w:r w:rsidRPr="002502C5">
              <w:rPr>
                <w:rFonts w:cs="Arial"/>
                <w:szCs w:val="18"/>
                <w:lang w:val="es-AR"/>
              </w:rPr>
              <w:t>Ayudante de catedra Programación 1.</w:t>
            </w:r>
          </w:p>
          <w:p w14:paraId="17F62D92" w14:textId="384DA2C3" w:rsidR="007538DC" w:rsidRPr="00FD7C80" w:rsidRDefault="007538DC" w:rsidP="007538DC">
            <w:pPr>
              <w:contextualSpacing w:val="0"/>
            </w:pPr>
          </w:p>
        </w:tc>
      </w:tr>
      <w:tr w:rsidR="00F61DF9" w:rsidRPr="00482695" w14:paraId="560BE5D0" w14:textId="77777777" w:rsidTr="00482695">
        <w:tc>
          <w:tcPr>
            <w:tcW w:w="8958" w:type="dxa"/>
            <w:tcMar>
              <w:top w:w="216" w:type="dxa"/>
            </w:tcMar>
          </w:tcPr>
          <w:p w14:paraId="15B84E85" w14:textId="77777777" w:rsidR="00EB1B90" w:rsidRDefault="00EB1B90" w:rsidP="00482695">
            <w:pPr>
              <w:pStyle w:val="Ttulo2"/>
              <w:outlineLvl w:val="1"/>
              <w:rPr>
                <w:rStyle w:val="nfasis"/>
                <w:rFonts w:ascii="Helvetica" w:hAnsi="Helvetica" w:cs="Helvetica"/>
                <w:sz w:val="21"/>
                <w:szCs w:val="21"/>
                <w:shd w:val="clear" w:color="auto" w:fill="FFFFFF"/>
                <w:lang w:val="en-US"/>
              </w:rPr>
            </w:pPr>
          </w:p>
          <w:p w14:paraId="5FF4CA67" w14:textId="3F4D5B67" w:rsidR="00AE58FF" w:rsidRDefault="00AE58FF" w:rsidP="00482695">
            <w:pPr>
              <w:pStyle w:val="Ttulo2"/>
              <w:outlineLvl w:val="1"/>
              <w:rPr>
                <w:rStyle w:val="nfasis"/>
                <w:rFonts w:ascii="Helvetica" w:hAnsi="Helvetica" w:cs="Helvetica"/>
                <w:sz w:val="21"/>
                <w:szCs w:val="21"/>
                <w:shd w:val="clear" w:color="auto" w:fill="FFFFFF"/>
                <w:lang w:val="es-AR"/>
              </w:rPr>
            </w:pPr>
            <w:r w:rsidRPr="00AE58FF">
              <w:rPr>
                <w:rStyle w:val="nfasis"/>
                <w:rFonts w:ascii="Helvetica" w:hAnsi="Helvetica" w:cs="Helvetica"/>
                <w:sz w:val="21"/>
                <w:szCs w:val="21"/>
                <w:shd w:val="clear" w:color="auto" w:fill="FFFFFF"/>
                <w:lang w:val="en-US"/>
              </w:rPr>
              <w:t xml:space="preserve">Master Consultor NET Full Stack. </w:t>
            </w:r>
            <w:r w:rsidRPr="00131B58">
              <w:rPr>
                <w:rStyle w:val="nfasis"/>
                <w:rFonts w:ascii="Helvetica" w:hAnsi="Helvetica" w:cs="Helvetica"/>
                <w:sz w:val="21"/>
                <w:szCs w:val="21"/>
                <w:shd w:val="clear" w:color="auto" w:fill="FFFFFF"/>
                <w:lang w:val="es-AR"/>
              </w:rPr>
              <w:t>TecGurus</w:t>
            </w:r>
          </w:p>
          <w:p w14:paraId="4D05C5C8" w14:textId="77777777" w:rsidR="00AE58FF" w:rsidRPr="002502C5" w:rsidRDefault="00AE58FF" w:rsidP="00482695">
            <w:pPr>
              <w:pStyle w:val="Ttulo2"/>
              <w:outlineLvl w:val="1"/>
              <w:rPr>
                <w:lang w:val="es-AR"/>
              </w:rPr>
            </w:pPr>
            <w:r w:rsidRPr="002502C5">
              <w:rPr>
                <w:lang w:val="es-AR"/>
              </w:rPr>
              <w:t>Master Consultor .NET</w:t>
            </w:r>
          </w:p>
          <w:p w14:paraId="0C542AFE" w14:textId="49EE8DE3" w:rsidR="00AE58FF" w:rsidRPr="00175E87" w:rsidRDefault="00AE58FF" w:rsidP="00175E87">
            <w:pPr>
              <w:pStyle w:val="Ttulo2"/>
              <w:outlineLvl w:val="1"/>
              <w:rPr>
                <w:rFonts w:cs="Arial"/>
                <w:szCs w:val="18"/>
                <w:lang w:val="es-AR"/>
              </w:rPr>
            </w:pPr>
            <w:r w:rsidRPr="002502C5">
              <w:rPr>
                <w:rFonts w:cs="Arial"/>
                <w:szCs w:val="18"/>
                <w:lang w:val="es-AR"/>
              </w:rPr>
              <w:t>Marzo 2021 – Diciembre 2021</w:t>
            </w:r>
          </w:p>
          <w:p w14:paraId="14020BBF" w14:textId="71F19587" w:rsidR="00AE58FF" w:rsidRDefault="00AE58FF" w:rsidP="00AE58FF">
            <w:pP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</w:pPr>
            <w:r w:rsidRPr="00131B58"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 xml:space="preserve">Desarrollo </w:t>
            </w:r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 xml:space="preserve">y perfeccionamiento </w:t>
            </w:r>
            <w:r w:rsidR="00482695"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 xml:space="preserve">en </w:t>
            </w:r>
            <w:r w:rsidR="00482695" w:rsidRPr="00131B58"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>React.js</w:t>
            </w:r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 xml:space="preserve">, Angular y </w:t>
            </w:r>
            <w:proofErr w:type="spellStart"/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>Node</w:t>
            </w:r>
            <w:proofErr w:type="spellEnd"/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>Js</w:t>
            </w:r>
            <w:proofErr w:type="spellEnd"/>
            <w:r w:rsidR="00175E87"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>.</w:t>
            </w:r>
          </w:p>
          <w:p w14:paraId="5C023EB9" w14:textId="33281143" w:rsidR="00175E87" w:rsidRDefault="00175E87" w:rsidP="00AE58FF">
            <w:pP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</w:pPr>
            <w:proofErr w:type="spellStart"/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>React</w:t>
            </w:r>
            <w:proofErr w:type="spellEnd"/>
            <w:r>
              <w:rPr>
                <w:rFonts w:eastAsia="Times New Roman" w:cs="Arial"/>
                <w:szCs w:val="18"/>
                <w:shd w:val="clear" w:color="auto" w:fill="FFFFFF"/>
                <w:lang w:val="es-AR" w:eastAsia="es-AR"/>
              </w:rPr>
              <w:t xml:space="preserve"> Native y diseño.</w:t>
            </w:r>
          </w:p>
          <w:p w14:paraId="0F75612E" w14:textId="3DCDC524" w:rsidR="00175E87" w:rsidRPr="00175E87" w:rsidRDefault="00175E87" w:rsidP="00AE58FF">
            <w:pPr>
              <w:rPr>
                <w:rFonts w:eastAsia="Times New Roman" w:cs="Arial"/>
                <w:szCs w:val="18"/>
                <w:shd w:val="clear" w:color="auto" w:fill="FFFFFF"/>
                <w:lang w:eastAsia="es-AR"/>
              </w:rPr>
            </w:pPr>
            <w:r w:rsidRPr="00175E87">
              <w:rPr>
                <w:rFonts w:eastAsia="Times New Roman" w:cs="Arial"/>
                <w:szCs w:val="18"/>
                <w:shd w:val="clear" w:color="auto" w:fill="FFFFFF"/>
                <w:lang w:eastAsia="es-AR"/>
              </w:rPr>
              <w:t>Base de datos Relacionales (</w:t>
            </w:r>
            <w:r>
              <w:rPr>
                <w:rFonts w:eastAsia="Times New Roman" w:cs="Arial"/>
                <w:szCs w:val="18"/>
                <w:shd w:val="clear" w:color="auto" w:fill="FFFFFF"/>
                <w:lang w:eastAsia="es-AR"/>
              </w:rPr>
              <w:t>SQL).</w:t>
            </w:r>
          </w:p>
          <w:p w14:paraId="2D895E14" w14:textId="557E7E7C" w:rsidR="00AE58FF" w:rsidRDefault="00AE58FF" w:rsidP="00AE58FF">
            <w:pPr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</w:pPr>
            <w:r w:rsidRPr="00B857C3"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  <w:t xml:space="preserve">Web API, API rest. </w:t>
            </w:r>
            <w:r w:rsidRPr="00CC456D"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  <w:t>G</w:t>
            </w:r>
            <w:r w:rsidRPr="00AE58FF"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  <w:t xml:space="preserve">it y </w:t>
            </w:r>
            <w:proofErr w:type="spellStart"/>
            <w:r w:rsidRPr="00AE58FF"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  <w:t>GitBash</w:t>
            </w:r>
            <w:proofErr w:type="spellEnd"/>
            <w:r w:rsidRPr="00AE58FF"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  <w:t>.</w:t>
            </w:r>
          </w:p>
          <w:p w14:paraId="70C74B83" w14:textId="28A8D315" w:rsidR="009760D4" w:rsidRDefault="009760D4" w:rsidP="00AE58FF">
            <w:pPr>
              <w:rPr>
                <w:rFonts w:eastAsia="Times New Roman" w:cs="Arial"/>
                <w:szCs w:val="18"/>
                <w:shd w:val="clear" w:color="auto" w:fill="FFFFFF"/>
                <w:lang w:val="en-US" w:eastAsia="es-AR"/>
              </w:rPr>
            </w:pPr>
          </w:p>
          <w:p w14:paraId="6FB69515" w14:textId="46B55C72" w:rsidR="009760D4" w:rsidRPr="00175E87" w:rsidRDefault="009760D4" w:rsidP="00482695">
            <w:pPr>
              <w:pStyle w:val="Ttulo2"/>
              <w:outlineLvl w:val="1"/>
              <w:rPr>
                <w:shd w:val="clear" w:color="auto" w:fill="FFFFFF"/>
                <w:lang w:eastAsia="es-AR"/>
              </w:rPr>
            </w:pPr>
            <w:r w:rsidRPr="00175E87">
              <w:rPr>
                <w:shd w:val="clear" w:color="auto" w:fill="FFFFFF"/>
                <w:lang w:eastAsia="es-AR"/>
              </w:rPr>
              <w:t>EDUCACION IT.</w:t>
            </w:r>
          </w:p>
          <w:p w14:paraId="7A22F1B5" w14:textId="77777777" w:rsidR="00F61DF9" w:rsidRPr="00482695" w:rsidRDefault="009760D4" w:rsidP="00482695">
            <w:pPr>
              <w:pStyle w:val="Ttulo2"/>
              <w:outlineLvl w:val="1"/>
              <w:rPr>
                <w:rFonts w:cs="Arial"/>
                <w:szCs w:val="18"/>
                <w:shd w:val="clear" w:color="auto" w:fill="FFFFFF"/>
                <w:lang w:eastAsia="es-AR"/>
              </w:rPr>
            </w:pPr>
            <w:r w:rsidRPr="00482695">
              <w:rPr>
                <w:rFonts w:cs="Arial"/>
                <w:szCs w:val="18"/>
                <w:shd w:val="clear" w:color="auto" w:fill="FFFFFF"/>
                <w:lang w:eastAsia="es-AR"/>
              </w:rPr>
              <w:t>Curso</w:t>
            </w:r>
            <w:r w:rsidR="00482695" w:rsidRPr="00482695">
              <w:rPr>
                <w:rFonts w:cs="Arial"/>
                <w:szCs w:val="18"/>
                <w:shd w:val="clear" w:color="auto" w:fill="FFFFFF"/>
                <w:lang w:eastAsia="es-AR"/>
              </w:rPr>
              <w:t xml:space="preserve"> Semestral</w:t>
            </w:r>
            <w:r w:rsidRPr="00482695">
              <w:rPr>
                <w:rFonts w:cs="Arial"/>
                <w:szCs w:val="18"/>
                <w:shd w:val="clear" w:color="auto" w:fill="FFFFFF"/>
                <w:lang w:eastAsia="es-AR"/>
              </w:rPr>
              <w:t xml:space="preserve"> Angular</w:t>
            </w:r>
          </w:p>
          <w:p w14:paraId="7E440136" w14:textId="77777777" w:rsidR="00482695" w:rsidRPr="00482695" w:rsidRDefault="00482695" w:rsidP="00482695">
            <w:pPr>
              <w:pStyle w:val="Ttulo2"/>
              <w:outlineLvl w:val="1"/>
              <w:rPr>
                <w:rFonts w:cs="Arial"/>
                <w:szCs w:val="18"/>
                <w:shd w:val="clear" w:color="auto" w:fill="FFFFFF"/>
                <w:lang w:eastAsia="es-AR"/>
              </w:rPr>
            </w:pPr>
            <w:r w:rsidRPr="00482695">
              <w:rPr>
                <w:rFonts w:cs="Arial"/>
                <w:szCs w:val="18"/>
                <w:shd w:val="clear" w:color="auto" w:fill="FFFFFF"/>
                <w:lang w:eastAsia="es-AR"/>
              </w:rPr>
              <w:t>Febrero 2020 -Mayo 2020</w:t>
            </w:r>
          </w:p>
          <w:p w14:paraId="446526B2" w14:textId="77777777" w:rsidR="00482695" w:rsidRDefault="00482695" w:rsidP="00482695">
            <w:pPr>
              <w:rPr>
                <w:shd w:val="clear" w:color="auto" w:fill="FFFFFF"/>
                <w:lang w:eastAsia="es-AR"/>
              </w:rPr>
            </w:pPr>
            <w:r w:rsidRPr="00482695">
              <w:rPr>
                <w:shd w:val="clear" w:color="auto" w:fill="FFFFFF"/>
                <w:lang w:eastAsia="es-AR"/>
              </w:rPr>
              <w:t>Fundamentos, typescript y Angular C</w:t>
            </w:r>
            <w:r>
              <w:rPr>
                <w:shd w:val="clear" w:color="auto" w:fill="FFFFFF"/>
                <w:lang w:eastAsia="es-AR"/>
              </w:rPr>
              <w:t>LI.</w:t>
            </w:r>
          </w:p>
          <w:p w14:paraId="596CBD55" w14:textId="77777777" w:rsidR="00482695" w:rsidRDefault="00482695" w:rsidP="00482695">
            <w:pPr>
              <w:rPr>
                <w:shd w:val="clear" w:color="auto" w:fill="FFFFFF"/>
                <w:lang w:eastAsia="es-AR"/>
              </w:rPr>
            </w:pPr>
            <w:r>
              <w:rPr>
                <w:shd w:val="clear" w:color="auto" w:fill="FFFFFF"/>
                <w:lang w:eastAsia="es-AR"/>
              </w:rPr>
              <w:t>Dependencias, manejo de errores. JSON</w:t>
            </w:r>
          </w:p>
          <w:p w14:paraId="75911500" w14:textId="77777777" w:rsidR="00482695" w:rsidRDefault="00482695" w:rsidP="00482695">
            <w:pPr>
              <w:rPr>
                <w:shd w:val="clear" w:color="auto" w:fill="FFFFFF"/>
                <w:lang w:eastAsia="es-AR"/>
              </w:rPr>
            </w:pPr>
            <w:r>
              <w:rPr>
                <w:shd w:val="clear" w:color="auto" w:fill="FFFFFF"/>
                <w:lang w:eastAsia="es-AR"/>
              </w:rPr>
              <w:t>Navegación, routing y módulos.</w:t>
            </w:r>
          </w:p>
          <w:p w14:paraId="4A811B94" w14:textId="18DBD2B5" w:rsidR="00482695" w:rsidRPr="00482695" w:rsidRDefault="00482695" w:rsidP="00482695">
            <w:pPr>
              <w:rPr>
                <w:shd w:val="clear" w:color="auto" w:fill="FFFFFF"/>
                <w:lang w:eastAsia="es-AR"/>
              </w:rPr>
            </w:pPr>
            <w:proofErr w:type="spellStart"/>
            <w:r>
              <w:rPr>
                <w:shd w:val="clear" w:color="auto" w:fill="FFFFFF"/>
                <w:lang w:eastAsia="es-AR"/>
              </w:rPr>
              <w:t>FormBuilder</w:t>
            </w:r>
            <w:proofErr w:type="spellEnd"/>
            <w:r>
              <w:rPr>
                <w:shd w:val="clear" w:color="auto" w:fill="FFFFFF"/>
                <w:lang w:eastAsia="es-AR"/>
              </w:rPr>
              <w:t xml:space="preserve">. </w:t>
            </w:r>
          </w:p>
        </w:tc>
      </w:tr>
      <w:tr w:rsidR="00482695" w:rsidRPr="00482695" w14:paraId="71A45962" w14:textId="77777777" w:rsidTr="00482695">
        <w:trPr>
          <w:trHeight w:val="20"/>
        </w:trPr>
        <w:tc>
          <w:tcPr>
            <w:tcW w:w="8958" w:type="dxa"/>
            <w:tcMar>
              <w:top w:w="216" w:type="dxa"/>
            </w:tcMar>
          </w:tcPr>
          <w:p w14:paraId="4F00ED81" w14:textId="77777777" w:rsidR="00482695" w:rsidRPr="00482695" w:rsidRDefault="00482695" w:rsidP="00AE58FF">
            <w:pPr>
              <w:pStyle w:val="Ttulo4"/>
              <w:outlineLvl w:val="3"/>
              <w:rPr>
                <w:rStyle w:val="nfasis"/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</w:p>
        </w:tc>
      </w:tr>
    </w:tbl>
    <w:p w14:paraId="217C4FBB" w14:textId="75D9E4C6" w:rsidR="00486277" w:rsidRPr="00263C01" w:rsidRDefault="00482695" w:rsidP="00486277">
      <w:pPr>
        <w:pStyle w:val="Ttulo1"/>
        <w:rPr>
          <w:u w:val="single"/>
        </w:rPr>
      </w:pPr>
      <w:r>
        <w:t>Habilidades</w:t>
      </w:r>
    </w:p>
    <w:p w14:paraId="015EEA23" w14:textId="75F68E2E" w:rsidR="00EB1B90" w:rsidRPr="003E762A" w:rsidRDefault="00FD17AA" w:rsidP="00FD17A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szCs w:val="18"/>
          <w:lang w:eastAsia="es-AR"/>
        </w:rPr>
      </w:pPr>
      <w:r>
        <w:rPr>
          <w:rFonts w:eastAsia="Times New Roman" w:cs="Arial"/>
          <w:szCs w:val="18"/>
          <w:lang w:eastAsia="es-AR"/>
        </w:rPr>
        <w:t xml:space="preserve">Excelente manejo de: </w:t>
      </w:r>
      <w:proofErr w:type="spellStart"/>
      <w:r w:rsidRPr="00FD17AA">
        <w:rPr>
          <w:rFonts w:eastAsia="Times New Roman" w:cs="Arial"/>
          <w:b/>
          <w:bCs/>
          <w:szCs w:val="18"/>
          <w:lang w:eastAsia="es-AR"/>
        </w:rPr>
        <w:t>React</w:t>
      </w:r>
      <w:proofErr w:type="spellEnd"/>
      <w:r w:rsidRPr="00FD17AA">
        <w:rPr>
          <w:rFonts w:eastAsia="Times New Roman" w:cs="Arial"/>
          <w:b/>
          <w:bCs/>
          <w:szCs w:val="18"/>
          <w:lang w:eastAsia="es-AR"/>
        </w:rPr>
        <w:t xml:space="preserve"> </w:t>
      </w:r>
      <w:proofErr w:type="spellStart"/>
      <w:r w:rsidRPr="00FD17AA">
        <w:rPr>
          <w:rFonts w:eastAsia="Times New Roman" w:cs="Arial"/>
          <w:b/>
          <w:bCs/>
          <w:szCs w:val="18"/>
          <w:lang w:eastAsia="es-AR"/>
        </w:rPr>
        <w:t>js</w:t>
      </w:r>
      <w:proofErr w:type="spellEnd"/>
      <w:r>
        <w:rPr>
          <w:rFonts w:eastAsia="Times New Roman" w:cs="Arial"/>
          <w:szCs w:val="18"/>
          <w:lang w:eastAsia="es-AR"/>
        </w:rPr>
        <w:t xml:space="preserve"> (4 años de experiencia. </w:t>
      </w:r>
      <w:proofErr w:type="spellStart"/>
      <w:r w:rsidRPr="003E762A">
        <w:rPr>
          <w:rFonts w:eastAsia="Times New Roman" w:cs="Arial"/>
          <w:szCs w:val="18"/>
          <w:lang w:eastAsia="es-AR"/>
        </w:rPr>
        <w:t>React</w:t>
      </w:r>
      <w:proofErr w:type="spellEnd"/>
      <w:r w:rsidRPr="003E762A">
        <w:rPr>
          <w:rFonts w:eastAsia="Times New Roman" w:cs="Arial"/>
          <w:szCs w:val="18"/>
          <w:lang w:eastAsia="es-AR"/>
        </w:rPr>
        <w:t xml:space="preserve"> </w:t>
      </w:r>
      <w:proofErr w:type="spellStart"/>
      <w:r w:rsidRPr="003E762A">
        <w:rPr>
          <w:rFonts w:eastAsia="Times New Roman" w:cs="Arial"/>
          <w:szCs w:val="18"/>
          <w:lang w:eastAsia="es-AR"/>
        </w:rPr>
        <w:t>Redux</w:t>
      </w:r>
      <w:proofErr w:type="spellEnd"/>
      <w:r w:rsidRPr="003E762A">
        <w:rPr>
          <w:rFonts w:eastAsia="Times New Roman" w:cs="Arial"/>
          <w:szCs w:val="18"/>
          <w:lang w:eastAsia="es-AR"/>
        </w:rPr>
        <w:t xml:space="preserve"> </w:t>
      </w:r>
      <w:proofErr w:type="spellStart"/>
      <w:r w:rsidRPr="003E762A">
        <w:rPr>
          <w:rFonts w:eastAsia="Times New Roman" w:cs="Arial"/>
          <w:szCs w:val="18"/>
          <w:lang w:eastAsia="es-AR"/>
        </w:rPr>
        <w:t>Toolkit</w:t>
      </w:r>
      <w:proofErr w:type="spellEnd"/>
      <w:r w:rsidRPr="003E762A">
        <w:rPr>
          <w:rFonts w:eastAsia="Times New Roman" w:cs="Arial"/>
          <w:szCs w:val="18"/>
          <w:lang w:eastAsia="es-AR"/>
        </w:rPr>
        <w:t xml:space="preserve">, </w:t>
      </w:r>
      <w:proofErr w:type="spellStart"/>
      <w:r w:rsidRPr="003E762A">
        <w:rPr>
          <w:rFonts w:eastAsia="Times New Roman" w:cs="Arial"/>
          <w:szCs w:val="18"/>
          <w:lang w:eastAsia="es-AR"/>
        </w:rPr>
        <w:t>Hooks</w:t>
      </w:r>
      <w:proofErr w:type="spellEnd"/>
      <w:r w:rsidRPr="003E762A">
        <w:rPr>
          <w:rFonts w:eastAsia="Times New Roman" w:cs="Arial"/>
          <w:szCs w:val="18"/>
          <w:lang w:eastAsia="es-AR"/>
        </w:rPr>
        <w:t>).</w:t>
      </w:r>
      <w:r w:rsidRPr="003E762A">
        <w:rPr>
          <w:rFonts w:eastAsia="Times New Roman" w:cs="Arial"/>
          <w:b/>
          <w:szCs w:val="18"/>
          <w:lang w:eastAsia="es-AR"/>
        </w:rPr>
        <w:t xml:space="preserve">  </w:t>
      </w:r>
      <w:r w:rsidR="00482695" w:rsidRPr="00FD17AA">
        <w:rPr>
          <w:rFonts w:eastAsia="Times New Roman" w:cs="Arial"/>
          <w:b/>
          <w:szCs w:val="18"/>
          <w:lang w:val="es-AR" w:eastAsia="es-AR"/>
        </w:rPr>
        <w:t>Angular</w:t>
      </w:r>
      <w:r w:rsidR="00455F0F" w:rsidRPr="00FD17AA">
        <w:rPr>
          <w:rFonts w:eastAsia="Times New Roman" w:cs="Arial"/>
          <w:b/>
          <w:szCs w:val="18"/>
          <w:lang w:val="es-AR" w:eastAsia="es-AR"/>
        </w:rPr>
        <w:t xml:space="preserve"> </w:t>
      </w:r>
      <w:r w:rsidR="00482695" w:rsidRPr="00FD17AA">
        <w:rPr>
          <w:rFonts w:eastAsia="Times New Roman" w:cs="Arial"/>
          <w:bCs/>
          <w:szCs w:val="18"/>
          <w:lang w:val="es-AR" w:eastAsia="es-AR"/>
        </w:rPr>
        <w:t>(</w:t>
      </w:r>
      <w:r w:rsidRPr="00FD17AA">
        <w:rPr>
          <w:rFonts w:eastAsia="Times New Roman" w:cs="Arial"/>
          <w:bCs/>
          <w:szCs w:val="18"/>
          <w:lang w:val="es-AR" w:eastAsia="es-AR"/>
        </w:rPr>
        <w:t>2 años Experiencia.</w:t>
      </w:r>
      <w:r w:rsidR="00482695" w:rsidRPr="00FD17AA">
        <w:rPr>
          <w:rFonts w:eastAsia="Times New Roman" w:cs="Arial"/>
          <w:bCs/>
          <w:szCs w:val="18"/>
          <w:lang w:val="es-AR" w:eastAsia="es-AR"/>
        </w:rPr>
        <w:t>)</w:t>
      </w:r>
      <w:r>
        <w:rPr>
          <w:rFonts w:eastAsia="Times New Roman" w:cs="Arial"/>
          <w:b/>
          <w:szCs w:val="18"/>
          <w:lang w:val="es-AR" w:eastAsia="es-AR"/>
        </w:rPr>
        <w:t xml:space="preserve"> y </w:t>
      </w:r>
      <w:proofErr w:type="spellStart"/>
      <w:r w:rsidR="00B857C3" w:rsidRPr="00FD17AA">
        <w:rPr>
          <w:rFonts w:eastAsia="Times New Roman" w:cs="Arial"/>
          <w:b/>
          <w:szCs w:val="18"/>
          <w:lang w:val="es-AR" w:eastAsia="es-AR"/>
        </w:rPr>
        <w:t>Node</w:t>
      </w:r>
      <w:proofErr w:type="spellEnd"/>
      <w:r w:rsidR="00B857C3" w:rsidRPr="00FD17AA">
        <w:rPr>
          <w:rFonts w:eastAsia="Times New Roman" w:cs="Arial"/>
          <w:b/>
          <w:szCs w:val="18"/>
          <w:lang w:val="es-AR" w:eastAsia="es-AR"/>
        </w:rPr>
        <w:t xml:space="preserve"> </w:t>
      </w:r>
      <w:proofErr w:type="spellStart"/>
      <w:r w:rsidR="00B857C3" w:rsidRPr="00FD17AA">
        <w:rPr>
          <w:rFonts w:eastAsia="Times New Roman" w:cs="Arial"/>
          <w:b/>
          <w:szCs w:val="18"/>
          <w:lang w:val="es-AR" w:eastAsia="es-AR"/>
        </w:rPr>
        <w:t>js</w:t>
      </w:r>
      <w:proofErr w:type="spellEnd"/>
      <w:r w:rsidR="00B857C3" w:rsidRPr="00FD17AA">
        <w:rPr>
          <w:rFonts w:eastAsia="Times New Roman" w:cs="Arial"/>
          <w:b/>
          <w:szCs w:val="18"/>
          <w:lang w:val="es-AR" w:eastAsia="es-AR"/>
        </w:rPr>
        <w:t xml:space="preserve"> </w:t>
      </w:r>
      <w:r w:rsidR="00263C01">
        <w:rPr>
          <w:rFonts w:eastAsia="Times New Roman" w:cs="Arial"/>
          <w:bCs/>
          <w:szCs w:val="18"/>
          <w:lang w:val="es-AR" w:eastAsia="es-AR"/>
        </w:rPr>
        <w:t>(</w:t>
      </w:r>
      <w:r w:rsidR="00B857C3" w:rsidRPr="00FD17AA">
        <w:rPr>
          <w:rFonts w:eastAsia="Times New Roman" w:cs="Arial"/>
          <w:bCs/>
          <w:szCs w:val="18"/>
          <w:lang w:val="es-AR" w:eastAsia="es-AR"/>
        </w:rPr>
        <w:t>Avanzado).</w:t>
      </w:r>
    </w:p>
    <w:p w14:paraId="0EB96796" w14:textId="79C7961E" w:rsidR="003E762A" w:rsidRPr="003E762A" w:rsidRDefault="003E762A" w:rsidP="00FD17A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szCs w:val="18"/>
          <w:lang w:eastAsia="es-AR"/>
        </w:rPr>
      </w:pPr>
      <w:r w:rsidRPr="00CE4E6F">
        <w:rPr>
          <w:rFonts w:eastAsia="Times New Roman" w:cs="Arial"/>
          <w:szCs w:val="18"/>
          <w:lang w:val="es-AR" w:eastAsia="es-AR"/>
        </w:rPr>
        <w:t xml:space="preserve">Conocimiento avanzado </w:t>
      </w:r>
      <w:r>
        <w:rPr>
          <w:rFonts w:eastAsia="Times New Roman" w:cs="Arial"/>
          <w:szCs w:val="18"/>
          <w:lang w:val="es-AR" w:eastAsia="es-AR"/>
        </w:rPr>
        <w:t xml:space="preserve">en </w:t>
      </w:r>
      <w:r w:rsidRPr="00CE4E6F">
        <w:rPr>
          <w:rFonts w:eastAsia="Times New Roman" w:cs="Arial"/>
          <w:b/>
          <w:szCs w:val="18"/>
          <w:lang w:val="es-AR" w:eastAsia="es-AR"/>
        </w:rPr>
        <w:t xml:space="preserve">HTML, </w:t>
      </w:r>
      <w:r>
        <w:rPr>
          <w:rFonts w:eastAsia="Times New Roman" w:cs="Arial"/>
          <w:b/>
          <w:szCs w:val="18"/>
          <w:lang w:val="es-AR" w:eastAsia="es-AR"/>
        </w:rPr>
        <w:t>SCSS</w:t>
      </w:r>
      <w:r w:rsidRPr="00CE4E6F">
        <w:rPr>
          <w:rFonts w:eastAsia="Times New Roman" w:cs="Arial"/>
          <w:b/>
          <w:szCs w:val="18"/>
          <w:lang w:val="es-AR" w:eastAsia="es-AR"/>
        </w:rPr>
        <w:t>, JavaScript</w:t>
      </w:r>
      <w:r>
        <w:rPr>
          <w:rFonts w:eastAsia="Times New Roman" w:cs="Arial"/>
          <w:szCs w:val="18"/>
          <w:lang w:val="es-AR" w:eastAsia="es-AR"/>
        </w:rPr>
        <w:t xml:space="preserve">, </w:t>
      </w:r>
      <w:r>
        <w:rPr>
          <w:rFonts w:eastAsia="Times New Roman" w:cs="Arial"/>
          <w:b/>
          <w:szCs w:val="18"/>
          <w:lang w:val="es-AR" w:eastAsia="es-AR"/>
        </w:rPr>
        <w:t>T</w:t>
      </w:r>
      <w:r w:rsidRPr="002502C5">
        <w:rPr>
          <w:rFonts w:eastAsia="Times New Roman" w:cs="Arial"/>
          <w:b/>
          <w:szCs w:val="18"/>
          <w:lang w:val="es-AR" w:eastAsia="es-AR"/>
        </w:rPr>
        <w:t>ypescript</w:t>
      </w:r>
      <w:r>
        <w:rPr>
          <w:rFonts w:eastAsia="Times New Roman" w:cs="Arial"/>
          <w:b/>
          <w:szCs w:val="18"/>
          <w:lang w:val="es-AR" w:eastAsia="es-AR"/>
        </w:rPr>
        <w:t xml:space="preserve">, Redux, </w:t>
      </w:r>
      <w:r w:rsidRPr="003E762A">
        <w:rPr>
          <w:rFonts w:eastAsia="Times New Roman" w:cs="Arial"/>
          <w:b/>
          <w:szCs w:val="18"/>
          <w:lang w:val="es-AR" w:eastAsia="es-AR"/>
        </w:rPr>
        <w:t>Git y GitBash</w:t>
      </w:r>
      <w:r>
        <w:rPr>
          <w:rFonts w:eastAsia="Times New Roman" w:cs="Arial"/>
          <w:b/>
          <w:szCs w:val="18"/>
          <w:lang w:val="es-AR" w:eastAsia="es-AR"/>
        </w:rPr>
        <w:t>.</w:t>
      </w:r>
    </w:p>
    <w:p w14:paraId="5120830F" w14:textId="6A9873B3" w:rsidR="00482695" w:rsidRPr="00175E87" w:rsidRDefault="00482695" w:rsidP="0048269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Cs/>
          <w:szCs w:val="18"/>
          <w:lang w:val="es-AR" w:eastAsia="es-AR"/>
        </w:rPr>
      </w:pPr>
      <w:r w:rsidRPr="00175E87">
        <w:rPr>
          <w:rFonts w:eastAsia="Times New Roman" w:cs="Arial"/>
          <w:bCs/>
          <w:szCs w:val="18"/>
          <w:lang w:val="es-AR" w:eastAsia="es-AR"/>
        </w:rPr>
        <w:t xml:space="preserve">Visual Studio </w:t>
      </w:r>
      <w:proofErr w:type="spellStart"/>
      <w:r w:rsidRPr="00175E87">
        <w:rPr>
          <w:rFonts w:eastAsia="Times New Roman" w:cs="Arial"/>
          <w:bCs/>
          <w:szCs w:val="18"/>
          <w:lang w:val="es-AR" w:eastAsia="es-AR"/>
        </w:rPr>
        <w:t>Code</w:t>
      </w:r>
      <w:proofErr w:type="spellEnd"/>
      <w:r w:rsidRPr="00175E87">
        <w:rPr>
          <w:rFonts w:eastAsia="Times New Roman" w:cs="Arial"/>
          <w:bCs/>
          <w:szCs w:val="18"/>
          <w:lang w:val="es-AR" w:eastAsia="es-AR"/>
        </w:rPr>
        <w:t xml:space="preserve"> y Sublime Text. </w:t>
      </w:r>
    </w:p>
    <w:p w14:paraId="20145B33" w14:textId="13F101AF" w:rsidR="00482695" w:rsidRPr="003E762A" w:rsidRDefault="00482695" w:rsidP="003E762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szCs w:val="18"/>
          <w:lang w:val="es-AR" w:eastAsia="es-AR"/>
        </w:rPr>
      </w:pPr>
      <w:r w:rsidRPr="003E762A">
        <w:rPr>
          <w:rFonts w:eastAsia="Times New Roman" w:cs="Arial"/>
          <w:szCs w:val="18"/>
          <w:lang w:val="es-AR" w:eastAsia="es-AR"/>
        </w:rPr>
        <w:t>Excelente Habilidad de Comunicación.</w:t>
      </w:r>
    </w:p>
    <w:p w14:paraId="1FDA548B" w14:textId="4386DCE1" w:rsidR="00482695" w:rsidRPr="00CE4E6F" w:rsidRDefault="00482695" w:rsidP="0048269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szCs w:val="18"/>
          <w:lang w:val="es-AR" w:eastAsia="es-AR"/>
        </w:rPr>
      </w:pPr>
      <w:r>
        <w:rPr>
          <w:rFonts w:eastAsia="Times New Roman" w:cs="Arial"/>
          <w:szCs w:val="18"/>
          <w:lang w:val="es-AR" w:eastAsia="es-AR"/>
        </w:rPr>
        <w:t>Trabajo en equipo</w:t>
      </w:r>
    </w:p>
    <w:p w14:paraId="58864ADE" w14:textId="20FFE413" w:rsidR="00B51D1B" w:rsidRDefault="00482695" w:rsidP="00482695">
      <w:pPr>
        <w:pStyle w:val="Ttulo1"/>
      </w:pPr>
      <w:r>
        <w:t>Idiomas</w:t>
      </w:r>
    </w:p>
    <w:p w14:paraId="68E22C34" w14:textId="0D3D13BC" w:rsidR="00482695" w:rsidRPr="00A519D2" w:rsidRDefault="00482695" w:rsidP="00482695">
      <w:pPr>
        <w:rPr>
          <w:lang w:val="es-AR"/>
        </w:rPr>
      </w:pPr>
      <w:r w:rsidRPr="00482695">
        <w:rPr>
          <w:b/>
          <w:bCs/>
        </w:rPr>
        <w:t>Ingles</w:t>
      </w:r>
      <w:r>
        <w:t>:</w:t>
      </w:r>
      <w:r>
        <w:rPr>
          <w:lang w:val="es-AR"/>
        </w:rPr>
        <w:t xml:space="preserve"> sumamente competente y escrito.</w:t>
      </w:r>
    </w:p>
    <w:p w14:paraId="6EECEC76" w14:textId="7B2ADAC6" w:rsidR="00482695" w:rsidRPr="00FD7C80" w:rsidRDefault="00482695" w:rsidP="00482695">
      <w:r w:rsidRPr="00A519D2">
        <w:rPr>
          <w:b/>
          <w:lang w:val="es-AR"/>
        </w:rPr>
        <w:t>Portugués</w:t>
      </w:r>
      <w:r>
        <w:rPr>
          <w:b/>
          <w:lang w:val="es-AR"/>
        </w:rPr>
        <w:t>:</w:t>
      </w:r>
      <w:r>
        <w:rPr>
          <w:lang w:val="es-AR"/>
        </w:rPr>
        <w:t xml:space="preserve"> avanzado.</w:t>
      </w:r>
    </w:p>
    <w:sectPr w:rsidR="00482695" w:rsidRPr="00FD7C80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9B7E" w14:textId="77777777" w:rsidR="002413A7" w:rsidRDefault="002413A7" w:rsidP="0068194B">
      <w:r>
        <w:separator/>
      </w:r>
    </w:p>
    <w:p w14:paraId="5321EA8B" w14:textId="77777777" w:rsidR="002413A7" w:rsidRDefault="002413A7"/>
    <w:p w14:paraId="572FB20F" w14:textId="77777777" w:rsidR="002413A7" w:rsidRDefault="002413A7"/>
  </w:endnote>
  <w:endnote w:type="continuationSeparator" w:id="0">
    <w:p w14:paraId="25F301E2" w14:textId="77777777" w:rsidR="002413A7" w:rsidRDefault="002413A7" w:rsidP="0068194B">
      <w:r>
        <w:continuationSeparator/>
      </w:r>
    </w:p>
    <w:p w14:paraId="769C11F1" w14:textId="77777777" w:rsidR="002413A7" w:rsidRDefault="002413A7"/>
    <w:p w14:paraId="5C693865" w14:textId="77777777" w:rsidR="002413A7" w:rsidRDefault="00241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531C5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ECA7" w14:textId="77777777" w:rsidR="002413A7" w:rsidRDefault="002413A7" w:rsidP="0068194B">
      <w:r>
        <w:separator/>
      </w:r>
    </w:p>
    <w:p w14:paraId="45ED735F" w14:textId="77777777" w:rsidR="002413A7" w:rsidRDefault="002413A7"/>
    <w:p w14:paraId="416FDFE6" w14:textId="77777777" w:rsidR="002413A7" w:rsidRDefault="002413A7"/>
  </w:footnote>
  <w:footnote w:type="continuationSeparator" w:id="0">
    <w:p w14:paraId="5A94DAD2" w14:textId="77777777" w:rsidR="002413A7" w:rsidRDefault="002413A7" w:rsidP="0068194B">
      <w:r>
        <w:continuationSeparator/>
      </w:r>
    </w:p>
    <w:p w14:paraId="1B9B8554" w14:textId="77777777" w:rsidR="002413A7" w:rsidRDefault="002413A7"/>
    <w:p w14:paraId="3856B597" w14:textId="77777777" w:rsidR="002413A7" w:rsidRDefault="002413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C3E5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298D83" wp14:editId="1726A0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2C6AA0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5C6E70"/>
    <w:multiLevelType w:val="multilevel"/>
    <w:tmpl w:val="030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F78D0"/>
    <w:multiLevelType w:val="hybridMultilevel"/>
    <w:tmpl w:val="16623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F"/>
    <w:rsid w:val="000001EF"/>
    <w:rsid w:val="00007322"/>
    <w:rsid w:val="00007728"/>
    <w:rsid w:val="00024584"/>
    <w:rsid w:val="00024730"/>
    <w:rsid w:val="00024C51"/>
    <w:rsid w:val="00055E95"/>
    <w:rsid w:val="0007021F"/>
    <w:rsid w:val="000B2BA5"/>
    <w:rsid w:val="000D3B7F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75E87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3A7"/>
    <w:rsid w:val="00241D8C"/>
    <w:rsid w:val="00241FDB"/>
    <w:rsid w:val="0024720C"/>
    <w:rsid w:val="002617AE"/>
    <w:rsid w:val="002638D0"/>
    <w:rsid w:val="00263949"/>
    <w:rsid w:val="00263C01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762A"/>
    <w:rsid w:val="003F1D5F"/>
    <w:rsid w:val="00405128"/>
    <w:rsid w:val="00406CFF"/>
    <w:rsid w:val="00416B25"/>
    <w:rsid w:val="00420592"/>
    <w:rsid w:val="004319E0"/>
    <w:rsid w:val="00437E8C"/>
    <w:rsid w:val="00440225"/>
    <w:rsid w:val="00444A84"/>
    <w:rsid w:val="00455F0F"/>
    <w:rsid w:val="004726BC"/>
    <w:rsid w:val="00474105"/>
    <w:rsid w:val="00480E6E"/>
    <w:rsid w:val="00482695"/>
    <w:rsid w:val="00486277"/>
    <w:rsid w:val="00494CF6"/>
    <w:rsid w:val="00495F8D"/>
    <w:rsid w:val="004A1FAE"/>
    <w:rsid w:val="004A32FF"/>
    <w:rsid w:val="004B02CA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A60E3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4B27"/>
    <w:rsid w:val="00757604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459D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0D4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58FF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57C3"/>
    <w:rsid w:val="00BA1546"/>
    <w:rsid w:val="00BA615A"/>
    <w:rsid w:val="00BB4E51"/>
    <w:rsid w:val="00BD431F"/>
    <w:rsid w:val="00BE423E"/>
    <w:rsid w:val="00BF61AC"/>
    <w:rsid w:val="00C47FA6"/>
    <w:rsid w:val="00C57FC6"/>
    <w:rsid w:val="00C6614D"/>
    <w:rsid w:val="00C66A7D"/>
    <w:rsid w:val="00C779DA"/>
    <w:rsid w:val="00C814F7"/>
    <w:rsid w:val="00CA4B4D"/>
    <w:rsid w:val="00CB35C3"/>
    <w:rsid w:val="00CB7C52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B90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17A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892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0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unhideWhenUsed/>
    <w:qFormat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annull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colas-giannullo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Local\Microsoft\Office\16.0\DTS\es-ES%7bCAA386B7-E37D-4C94-BD31-36A5A852C2E1%7d\%7b61E9F5F3-FA71-4687-972A-B0716A683F0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3F24228E9A4B19993207E11F1D1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4D02B-6EAF-4734-AEA6-C39D3FB8E7AC}"/>
      </w:docPartPr>
      <w:docPartBody>
        <w:p w:rsidR="008E561B" w:rsidRDefault="00220B10">
          <w:pPr>
            <w:pStyle w:val="A33F24228E9A4B19993207E11F1D1E3D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0E69499D18B5406988EC309FCCD15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822B-EE45-46D9-BA25-F7EBB4721E8E}"/>
      </w:docPartPr>
      <w:docPartBody>
        <w:p w:rsidR="008E561B" w:rsidRDefault="00220B10">
          <w:pPr>
            <w:pStyle w:val="0E69499D18B5406988EC309FCCD15028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7DBD45E8957D41E790FE564754D89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5D942-8D6C-49E7-A09F-3591B9A63A75}"/>
      </w:docPartPr>
      <w:docPartBody>
        <w:p w:rsidR="008E561B" w:rsidRDefault="00220B10">
          <w:pPr>
            <w:pStyle w:val="7DBD45E8957D41E790FE564754D89F0A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10"/>
    <w:rsid w:val="00130CF8"/>
    <w:rsid w:val="00191A43"/>
    <w:rsid w:val="00220B10"/>
    <w:rsid w:val="0066195F"/>
    <w:rsid w:val="008E561B"/>
    <w:rsid w:val="00A05B08"/>
    <w:rsid w:val="00A42251"/>
    <w:rsid w:val="00E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33F24228E9A4B19993207E11F1D1E3D">
    <w:name w:val="A33F24228E9A4B19993207E11F1D1E3D"/>
  </w:style>
  <w:style w:type="paragraph" w:customStyle="1" w:styleId="0E69499D18B5406988EC309FCCD15028">
    <w:name w:val="0E69499D18B5406988EC309FCCD1502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DBD45E8957D41E790FE564754D89F0A">
    <w:name w:val="7DBD45E8957D41E790FE564754D89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0D8DE-7763-484E-8465-5FE35F76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{61E9F5F3-FA71-4687-972A-B0716A683F07}tf16402488_win32.dotx</Template>
  <TotalTime>0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2022-03-03T09:41:00Z</dcterms:created>
  <dcterms:modified xsi:type="dcterms:W3CDTF">2022-04-01T11:31:00Z</dcterms:modified>
  <cp:category/>
</cp:coreProperties>
</file>